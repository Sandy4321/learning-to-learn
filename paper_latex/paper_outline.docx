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50948" w14:textId="548AC043" w:rsidR="00B04674" w:rsidRDefault="0051424D">
      <w:pPr>
        <w:pStyle w:val="Heading1"/>
      </w:pPr>
      <w:r>
        <w:t xml:space="preserve">CogSci 2018 </w:t>
      </w:r>
      <w:r w:rsidR="00477653">
        <w:t>Paper Outline</w:t>
      </w:r>
    </w:p>
    <w:p w14:paraId="777BECC2" w14:textId="54487CF9" w:rsidR="00477653" w:rsidRDefault="00477653" w:rsidP="00146133">
      <w:pPr>
        <w:pStyle w:val="ListBullet"/>
      </w:pPr>
      <w:r>
        <w:t>Abstract</w:t>
      </w:r>
    </w:p>
    <w:p w14:paraId="6836C024" w14:textId="77777777" w:rsidR="00477653" w:rsidRDefault="00477653" w:rsidP="00477653">
      <w:pPr>
        <w:pStyle w:val="ListBullet"/>
      </w:pPr>
      <w:r>
        <w:t>Introduction</w:t>
      </w:r>
    </w:p>
    <w:p w14:paraId="1776140D" w14:textId="2344F04F" w:rsidR="00477653" w:rsidRDefault="00146133" w:rsidP="00477653">
      <w:pPr>
        <w:pStyle w:val="ListBullet"/>
        <w:numPr>
          <w:ilvl w:val="1"/>
          <w:numId w:val="3"/>
        </w:numPr>
      </w:pPr>
      <w:r>
        <w:t>To-do</w:t>
      </w:r>
    </w:p>
    <w:p w14:paraId="27EBEA93" w14:textId="23DF2779" w:rsidR="00477653" w:rsidRDefault="006E4583" w:rsidP="00477653">
      <w:pPr>
        <w:pStyle w:val="ListBullet"/>
      </w:pPr>
      <w:r>
        <w:t>Experimental Paradigm</w:t>
      </w:r>
    </w:p>
    <w:p w14:paraId="1EC5F284" w14:textId="710C3C28" w:rsidR="009F2A44" w:rsidRDefault="009F2A44" w:rsidP="009F2A44">
      <w:pPr>
        <w:pStyle w:val="ListBullet"/>
        <w:numPr>
          <w:ilvl w:val="1"/>
          <w:numId w:val="3"/>
        </w:numPr>
      </w:pPr>
      <w:r>
        <w:t>Explain Smith “on-the-job” paper experiments</w:t>
      </w:r>
    </w:p>
    <w:p w14:paraId="4F7139A6" w14:textId="5E878567" w:rsidR="009F2A44" w:rsidRDefault="009F2A44" w:rsidP="009F2A44">
      <w:pPr>
        <w:pStyle w:val="ListBullet"/>
        <w:numPr>
          <w:ilvl w:val="1"/>
          <w:numId w:val="3"/>
        </w:numPr>
      </w:pPr>
      <w:r>
        <w:t xml:space="preserve">Explain our analogous computational experiments, which will </w:t>
      </w:r>
      <w:r w:rsidR="00F74C78">
        <w:t>be developed in sections 4 &amp; 5 below</w:t>
      </w:r>
    </w:p>
    <w:p w14:paraId="76A144F3" w14:textId="481004F0" w:rsidR="006E4583" w:rsidRDefault="007107EA" w:rsidP="00477653">
      <w:pPr>
        <w:pStyle w:val="ListBullet"/>
      </w:pPr>
      <w:r>
        <w:t>Multilayer Perceptron T</w:t>
      </w:r>
      <w:r w:rsidR="000D4045">
        <w:t xml:space="preserve">rained on </w:t>
      </w:r>
      <w:r>
        <w:t>Artificial Objects</w:t>
      </w:r>
    </w:p>
    <w:p w14:paraId="1015A1D4" w14:textId="4CB32BA7" w:rsidR="00F74C78" w:rsidRDefault="00F74C78" w:rsidP="00F74C78">
      <w:pPr>
        <w:pStyle w:val="ListBullet"/>
        <w:numPr>
          <w:ilvl w:val="1"/>
          <w:numId w:val="3"/>
        </w:numPr>
      </w:pPr>
      <w:r>
        <w:t>Generalization tests</w:t>
      </w:r>
    </w:p>
    <w:p w14:paraId="28EDFA97" w14:textId="109E735F" w:rsidR="00F74C78" w:rsidRDefault="00F74C78" w:rsidP="00F74C78">
      <w:pPr>
        <w:pStyle w:val="ListBullet"/>
        <w:numPr>
          <w:ilvl w:val="1"/>
          <w:numId w:val="3"/>
        </w:numPr>
      </w:pPr>
      <w:r>
        <w:t>Parametric variation tests</w:t>
      </w:r>
    </w:p>
    <w:p w14:paraId="3018F231" w14:textId="64EEF85D" w:rsidR="007107EA" w:rsidRDefault="007107EA" w:rsidP="00477653">
      <w:pPr>
        <w:pStyle w:val="ListBullet"/>
      </w:pPr>
      <w:r>
        <w:t>Convolutional Network Trained on Artificial Objects</w:t>
      </w:r>
    </w:p>
    <w:p w14:paraId="29BCC4DA" w14:textId="16BE884B" w:rsidR="00F74C78" w:rsidRDefault="00F74C78" w:rsidP="00F74C78">
      <w:pPr>
        <w:pStyle w:val="ListBullet"/>
        <w:numPr>
          <w:ilvl w:val="1"/>
          <w:numId w:val="3"/>
        </w:numPr>
      </w:pPr>
      <w:r>
        <w:t>Generalization tests</w:t>
      </w:r>
    </w:p>
    <w:p w14:paraId="49D8A1A8" w14:textId="01612184" w:rsidR="00F74C78" w:rsidRDefault="00F74C78" w:rsidP="00F74C78">
      <w:pPr>
        <w:pStyle w:val="ListBullet"/>
        <w:numPr>
          <w:ilvl w:val="1"/>
          <w:numId w:val="3"/>
        </w:numPr>
      </w:pPr>
      <w:r>
        <w:t>Parametric variation tests</w:t>
      </w:r>
    </w:p>
    <w:p w14:paraId="267F6C0E" w14:textId="7CA468A9" w:rsidR="00F74C78" w:rsidRDefault="00FD3955" w:rsidP="00F74C78">
      <w:pPr>
        <w:pStyle w:val="ListBullet"/>
        <w:numPr>
          <w:ilvl w:val="1"/>
          <w:numId w:val="3"/>
        </w:numPr>
      </w:pPr>
      <w:r>
        <w:t>Layer-wise bias analysis</w:t>
      </w:r>
    </w:p>
    <w:p w14:paraId="1CE6FFC5" w14:textId="27FC2747" w:rsidR="007107EA" w:rsidRDefault="007107EA" w:rsidP="00477653">
      <w:pPr>
        <w:pStyle w:val="ListBullet"/>
      </w:pPr>
      <w:r>
        <w:t xml:space="preserve">Predicting </w:t>
      </w:r>
      <w:r w:rsidR="00BD0609">
        <w:t>the Onset of Vocabulary Acceleration</w:t>
      </w:r>
    </w:p>
    <w:p w14:paraId="1756069A" w14:textId="54D0FC93" w:rsidR="00423B88" w:rsidRDefault="00423B88" w:rsidP="00423B88">
      <w:pPr>
        <w:pStyle w:val="ListBullet"/>
        <w:numPr>
          <w:ilvl w:val="1"/>
          <w:numId w:val="3"/>
        </w:numPr>
      </w:pPr>
      <w:r>
        <w:t>Explain “Shape and the First 100 Words” paper</w:t>
      </w:r>
    </w:p>
    <w:p w14:paraId="2F25B657" w14:textId="3ECA0C9F" w:rsidR="00423B88" w:rsidRDefault="007E5B79" w:rsidP="00423B88">
      <w:pPr>
        <w:pStyle w:val="ListBullet"/>
        <w:numPr>
          <w:ilvl w:val="1"/>
          <w:numId w:val="3"/>
        </w:numPr>
      </w:pPr>
      <w:r>
        <w:t>Show</w:t>
      </w:r>
      <w:bookmarkStart w:id="0" w:name="_GoBack"/>
      <w:bookmarkEnd w:id="0"/>
      <w:r w:rsidR="00423B88">
        <w:t xml:space="preserve"> our analogous computational experiments</w:t>
      </w:r>
    </w:p>
    <w:p w14:paraId="128728DA" w14:textId="17BCC3C1" w:rsidR="00DB4E99" w:rsidRPr="00DB4E99" w:rsidRDefault="00DB4E99" w:rsidP="00DB4E99">
      <w:pPr>
        <w:pStyle w:val="Heading2"/>
      </w:pPr>
      <w:r>
        <w:t xml:space="preserve">Paper can be </w:t>
      </w:r>
      <w:r w:rsidR="00C90498">
        <w:t>6 page</w:t>
      </w:r>
      <w:r w:rsidR="00C05DC0">
        <w:t>s maximum (including references</w:t>
      </w:r>
      <w:r w:rsidR="00C90498">
        <w:t>)</w:t>
      </w:r>
    </w:p>
    <w:sectPr w:rsidR="00DB4E99" w:rsidRPr="00DB4E9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36B74" w14:textId="77777777" w:rsidR="00CC35F1" w:rsidRDefault="00CC35F1">
      <w:r>
        <w:separator/>
      </w:r>
    </w:p>
    <w:p w14:paraId="5B3E2458" w14:textId="77777777" w:rsidR="00CC35F1" w:rsidRDefault="00CC35F1"/>
  </w:endnote>
  <w:endnote w:type="continuationSeparator" w:id="0">
    <w:p w14:paraId="3429BF48" w14:textId="77777777" w:rsidR="00CC35F1" w:rsidRDefault="00CC35F1">
      <w:r>
        <w:continuationSeparator/>
      </w:r>
    </w:p>
    <w:p w14:paraId="409C0400" w14:textId="77777777" w:rsidR="00CC35F1" w:rsidRDefault="00CC3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1A331" w14:textId="77777777" w:rsidR="00B04674" w:rsidRDefault="00CC35F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13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D1B60" w14:textId="77777777" w:rsidR="00CC35F1" w:rsidRDefault="00CC35F1">
      <w:r>
        <w:separator/>
      </w:r>
    </w:p>
    <w:p w14:paraId="5CEFFF80" w14:textId="77777777" w:rsidR="00CC35F1" w:rsidRDefault="00CC35F1"/>
  </w:footnote>
  <w:footnote w:type="continuationSeparator" w:id="0">
    <w:p w14:paraId="20A76E62" w14:textId="77777777" w:rsidR="00CC35F1" w:rsidRDefault="00CC35F1">
      <w:r>
        <w:continuationSeparator/>
      </w:r>
    </w:p>
    <w:p w14:paraId="52425D46" w14:textId="77777777" w:rsidR="00CC35F1" w:rsidRDefault="00CC35F1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53"/>
    <w:rsid w:val="000D4045"/>
    <w:rsid w:val="00146133"/>
    <w:rsid w:val="00423B88"/>
    <w:rsid w:val="00477653"/>
    <w:rsid w:val="0051424D"/>
    <w:rsid w:val="00670A37"/>
    <w:rsid w:val="006E4583"/>
    <w:rsid w:val="007107EA"/>
    <w:rsid w:val="007E5B79"/>
    <w:rsid w:val="009F2A44"/>
    <w:rsid w:val="00B04674"/>
    <w:rsid w:val="00BD0609"/>
    <w:rsid w:val="00C05DC0"/>
    <w:rsid w:val="00C90498"/>
    <w:rsid w:val="00CC35F1"/>
    <w:rsid w:val="00DB4E99"/>
    <w:rsid w:val="00F74C78"/>
    <w:rsid w:val="00FD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B5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4E99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ubenfeinman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C0"/>
    <w:rsid w:val="0051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4227C6B42B5749A7C24137C25CD371">
    <w:name w:val="514227C6B42B5749A7C24137C25CD37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8C6C56FD97B404E84621BDE464F8D5B">
    <w:name w:val="88C6C56FD97B404E84621BDE464F8D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1</Pages>
  <Words>94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Feinman</dc:creator>
  <cp:keywords/>
  <dc:description/>
  <cp:lastModifiedBy>Reuben Feinman</cp:lastModifiedBy>
  <cp:revision>13</cp:revision>
  <dcterms:created xsi:type="dcterms:W3CDTF">2018-01-10T18:52:00Z</dcterms:created>
  <dcterms:modified xsi:type="dcterms:W3CDTF">2018-01-10T19:23:00Z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